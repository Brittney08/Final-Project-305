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3F85854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D39C9E0" w14:textId="5E34F57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6B0E2C5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sectPr w:rsidR="005F2DEA" w:rsidRPr="003552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4C93" w14:textId="77777777" w:rsidR="00610A71" w:rsidRDefault="00610A71" w:rsidP="0035598A">
      <w:pPr>
        <w:spacing w:after="0" w:line="240" w:lineRule="auto"/>
      </w:pPr>
      <w:r>
        <w:separator/>
      </w:r>
    </w:p>
  </w:endnote>
  <w:endnote w:type="continuationSeparator" w:id="0">
    <w:p w14:paraId="2B75AD8C" w14:textId="77777777" w:rsidR="00610A71" w:rsidRDefault="00610A71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6B0D" w14:textId="77777777" w:rsidR="008E6D1F" w:rsidRDefault="008E6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0943" w14:textId="77777777" w:rsidR="008E6D1F" w:rsidRDefault="008E6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2973" w14:textId="77777777" w:rsidR="00610A71" w:rsidRDefault="00610A71" w:rsidP="0035598A">
      <w:pPr>
        <w:spacing w:after="0" w:line="240" w:lineRule="auto"/>
      </w:pPr>
      <w:r>
        <w:separator/>
      </w:r>
    </w:p>
  </w:footnote>
  <w:footnote w:type="continuationSeparator" w:id="0">
    <w:p w14:paraId="3686C32B" w14:textId="77777777" w:rsidR="00610A71" w:rsidRDefault="00610A71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A5A1" w14:textId="77777777" w:rsidR="008E6D1F" w:rsidRDefault="008E6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9CCA" w14:textId="366466BF" w:rsidR="0035598A" w:rsidRDefault="008E6D1F" w:rsidP="00DB0788">
    <w:pPr>
      <w:pStyle w:val="Header"/>
      <w:spacing w:after="200"/>
      <w:jc w:val="center"/>
    </w:pPr>
    <w:r>
      <w:rPr>
        <w:noProof/>
      </w:rPr>
      <w:drawing>
        <wp:inline distT="0" distB="0" distL="0" distR="0" wp14:anchorId="44AE808A" wp14:editId="75860C3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2286" w14:textId="77777777" w:rsidR="008E6D1F" w:rsidRDefault="008E6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8B6BAE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F24"/>
    <w:rsid w:val="00DB0788"/>
    <w:rsid w:val="00DF29F3"/>
    <w:rsid w:val="00E61DA4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>SNHU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Nadeau, Lynne</cp:lastModifiedBy>
  <cp:revision>8</cp:revision>
  <dcterms:created xsi:type="dcterms:W3CDTF">2022-05-05T17:57:00Z</dcterms:created>
  <dcterms:modified xsi:type="dcterms:W3CDTF">2022-05-06T12:17:00Z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